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0E3" w:rsidRDefault="00305929">
      <w:r>
        <w:t>Here is the job:</w:t>
      </w:r>
    </w:p>
    <w:p w:rsidR="00F25CE7" w:rsidRDefault="00305929">
      <w:r>
        <w:t>We are attempting to get our electronic medical records (EMR) system to produce an xml file called a “CCR” (Continuity of Care Record) that meets ASTM standards and will pass government inspection</w:t>
      </w:r>
      <w:r w:rsidR="00F25CE7">
        <w:t>.  We are attempting to certify our EMR with the government, and this is one of the requirements</w:t>
      </w:r>
      <w:r>
        <w:t xml:space="preserve">.  </w:t>
      </w:r>
    </w:p>
    <w:p w:rsidR="00F25CE7" w:rsidRDefault="00305929">
      <w:r>
        <w:t>A CCR is a snapshot of patient information that allows one electronic medical records system to send information about a medical p</w:t>
      </w:r>
      <w:r w:rsidR="00F25CE7">
        <w:t xml:space="preserve">atient to another EMR.  Because the CCR is in a standard format, all EMRs should theoretically be able to read it.  </w:t>
      </w:r>
    </w:p>
    <w:p w:rsidR="00305929" w:rsidRDefault="00F25CE7">
      <w:r>
        <w:t>To fulfill the requirements, we need the C</w:t>
      </w:r>
      <w:r w:rsidR="00305929">
        <w:t>CR xml file to be able to display in HTML format using our CCR viewer, which you can see at:</w:t>
      </w:r>
    </w:p>
    <w:p w:rsidR="00305929" w:rsidRDefault="00305929">
      <w:r>
        <w:t>Ccdccrviewer.com</w:t>
      </w:r>
    </w:p>
    <w:p w:rsidR="00305929" w:rsidRDefault="00305929">
      <w:r>
        <w:t xml:space="preserve">We also need to be able to have our file pass the </w:t>
      </w:r>
      <w:proofErr w:type="spellStart"/>
      <w:r>
        <w:t>validator</w:t>
      </w:r>
      <w:proofErr w:type="spellEnd"/>
      <w:r>
        <w:t xml:space="preserve"> that the government uses, which is available at:</w:t>
      </w:r>
    </w:p>
    <w:p w:rsidR="00305929" w:rsidRDefault="001864B3">
      <w:hyperlink r:id="rId4" w:history="1">
        <w:r w:rsidRPr="00C0524D">
          <w:rPr>
            <w:rStyle w:val="Hyperlink"/>
          </w:rPr>
          <w:t>http://sourceforge.net/search/?q=ccr+validator</w:t>
        </w:r>
      </w:hyperlink>
    </w:p>
    <w:p w:rsidR="001864B3" w:rsidRDefault="001864B3">
      <w:r>
        <w:t xml:space="preserve">There are some associated files on </w:t>
      </w:r>
      <w:proofErr w:type="spellStart"/>
      <w:r>
        <w:t>GitHub</w:t>
      </w:r>
      <w:proofErr w:type="spellEnd"/>
      <w:r>
        <w:t xml:space="preserve">.  Unfortunately, I’ve had limited luck getting the </w:t>
      </w:r>
      <w:proofErr w:type="spellStart"/>
      <w:r>
        <w:t>ccrvalidator</w:t>
      </w:r>
      <w:proofErr w:type="spellEnd"/>
      <w:r>
        <w:t xml:space="preserve"> to work.  I hope you are able to do it, as that is the application that will be used by our tester to validate our file.</w:t>
      </w:r>
    </w:p>
    <w:p w:rsidR="00305929" w:rsidRDefault="00305929">
      <w:r>
        <w:t>Our xml file is generated by concatenating a bunch of text fields in our database</w:t>
      </w:r>
      <w:r w:rsidR="00F25CE7">
        <w:t xml:space="preserve"> with the required xml tags</w:t>
      </w:r>
      <w:r>
        <w:t xml:space="preserve">.  </w:t>
      </w:r>
      <w:r w:rsidRPr="005136B6">
        <w:rPr>
          <w:u w:val="single"/>
        </w:rPr>
        <w:t>We need you to examine the CCR xml file our database currently produces, and figure out what is different from the validated example files I’m sending</w:t>
      </w:r>
      <w:r>
        <w:t xml:space="preserve">.  The goal is for you to tell us what changes we need to make to the file that our </w:t>
      </w:r>
      <w:r w:rsidR="00F25CE7">
        <w:t xml:space="preserve">system produces so that the CCR file will display in HTML on the </w:t>
      </w:r>
      <w:proofErr w:type="gramStart"/>
      <w:r w:rsidR="00F25CE7">
        <w:t>viewer</w:t>
      </w:r>
      <w:proofErr w:type="gramEnd"/>
      <w:r w:rsidR="00F25CE7">
        <w:t xml:space="preserve">, and pass the </w:t>
      </w:r>
      <w:proofErr w:type="spellStart"/>
      <w:r w:rsidR="00F25CE7">
        <w:t>SourceForge</w:t>
      </w:r>
      <w:proofErr w:type="spellEnd"/>
      <w:r w:rsidR="00F25CE7">
        <w:t xml:space="preserve"> </w:t>
      </w:r>
      <w:proofErr w:type="spellStart"/>
      <w:r w:rsidR="00F25CE7">
        <w:t>validator</w:t>
      </w:r>
      <w:proofErr w:type="spellEnd"/>
      <w:r w:rsidR="00F25CE7">
        <w:t>.</w:t>
      </w:r>
    </w:p>
    <w:p w:rsidR="00F25CE7" w:rsidRDefault="00F25CE7">
      <w:r>
        <w:t xml:space="preserve">I’m including with this email </w:t>
      </w:r>
      <w:r w:rsidR="00012D5D">
        <w:t xml:space="preserve">a couple of files that already work so that you have some examples.  I’m also including the </w:t>
      </w:r>
      <w:proofErr w:type="spellStart"/>
      <w:r w:rsidR="00012D5D">
        <w:t>xsl</w:t>
      </w:r>
      <w:proofErr w:type="spellEnd"/>
      <w:r w:rsidR="00012D5D">
        <w:t xml:space="preserve"> schema for CCR files from ASTM, and the ASTM documentation that specifies the file format (this is only for reference… </w:t>
      </w:r>
      <w:r w:rsidR="00530D64">
        <w:t xml:space="preserve"> it’s really long and </w:t>
      </w:r>
      <w:r w:rsidR="00012D5D">
        <w:t>I think you’ll have better luck comparing the example files with the one from our system).</w:t>
      </w:r>
    </w:p>
    <w:p w:rsidR="00530D64" w:rsidRDefault="00530D64">
      <w:r>
        <w:t>The files I’m sending are:</w:t>
      </w:r>
    </w:p>
    <w:p w:rsidR="00530D64" w:rsidRDefault="00530D64">
      <w:r>
        <w:t>John Smith.xml:  the test file produced by our system</w:t>
      </w:r>
    </w:p>
    <w:p w:rsidR="00530D64" w:rsidRDefault="00530D64">
      <w:r w:rsidRPr="00530D64">
        <w:t>CCR example from Drummond.xml</w:t>
      </w:r>
      <w:r>
        <w:t>: a validated file that our testing body sent us.  This is the standard against which we are testing John Smith.xml</w:t>
      </w:r>
    </w:p>
    <w:p w:rsidR="00530D64" w:rsidRDefault="00530D64">
      <w:r w:rsidRPr="00530D64">
        <w:t>CCR specs ASTM.pdf</w:t>
      </w:r>
      <w:r>
        <w:t>:  the formal standards for a CCR</w:t>
      </w:r>
    </w:p>
    <w:p w:rsidR="00530D64" w:rsidRDefault="00530D64">
      <w:r w:rsidRPr="00530D64">
        <w:t>CCR adjunct.xsd</w:t>
      </w:r>
      <w:r>
        <w:t xml:space="preserve">:  the ASTM </w:t>
      </w:r>
      <w:proofErr w:type="spellStart"/>
      <w:r>
        <w:t>xsd</w:t>
      </w:r>
      <w:proofErr w:type="spellEnd"/>
      <w:r>
        <w:t xml:space="preserve"> file for validating a CCR (I think this is what it is… I’m not very good with xml.  It was provided by ASTM as part of the CCR standards).</w:t>
      </w:r>
    </w:p>
    <w:p w:rsidR="00530D64" w:rsidRDefault="00530D64">
      <w:r w:rsidRPr="00530D64">
        <w:lastRenderedPageBreak/>
        <w:t>John Smith_validated.xml</w:t>
      </w:r>
      <w:r>
        <w:t>: another validated CCR file that you can use to compare John Smith.xml against</w:t>
      </w:r>
    </w:p>
    <w:p w:rsidR="005136B6" w:rsidRDefault="005136B6">
      <w:r>
        <w:t xml:space="preserve">I’ve used </w:t>
      </w:r>
      <w:proofErr w:type="spellStart"/>
      <w:r>
        <w:t>Altova’s</w:t>
      </w:r>
      <w:proofErr w:type="spellEnd"/>
      <w:r>
        <w:t xml:space="preserve"> </w:t>
      </w:r>
      <w:proofErr w:type="spellStart"/>
      <w:r>
        <w:t>DiffDog</w:t>
      </w:r>
      <w:proofErr w:type="spellEnd"/>
      <w:r>
        <w:t xml:space="preserve"> to compare some of these files and that has been helpful.  A trial version is available from </w:t>
      </w:r>
      <w:proofErr w:type="spellStart"/>
      <w:r>
        <w:t>Altova’s</w:t>
      </w:r>
      <w:proofErr w:type="spellEnd"/>
      <w:r>
        <w:t xml:space="preserve"> website if you don’t have it.</w:t>
      </w:r>
    </w:p>
    <w:p w:rsidR="009B6906" w:rsidRDefault="009B6906">
      <w:r>
        <w:t>One thing to watch out for… the ASTM standard for a CCR doesn’t allow empty fields (e.g. &lt;tag&gt;&lt;/tag&gt;).  I’ve thought that maybe this was something that was preventing John Smith.xml from loading, but I haven’t been able to find any empty fields.  Hmm.</w:t>
      </w:r>
    </w:p>
    <w:p w:rsidR="005136B6" w:rsidRDefault="00012D5D">
      <w:r>
        <w:t>I appreciate your work on this.  This is the last task we have to complete before we can certify, and we are trying to ge</w:t>
      </w:r>
      <w:r w:rsidR="005136B6">
        <w:t xml:space="preserve">t it done as soon as possible.  </w:t>
      </w:r>
    </w:p>
    <w:p w:rsidR="00012D5D" w:rsidRDefault="005136B6">
      <w:r>
        <w:t xml:space="preserve">When you are working, please use the </w:t>
      </w:r>
      <w:proofErr w:type="spellStart"/>
      <w:r>
        <w:t>oDesk</w:t>
      </w:r>
      <w:proofErr w:type="spellEnd"/>
      <w:r>
        <w:t xml:space="preserve"> Team software for all your billable hours as we find this greatly helps our ability to collaborate.</w:t>
      </w:r>
    </w:p>
    <w:p w:rsidR="00012D5D" w:rsidRDefault="00012D5D">
      <w:r>
        <w:t>Please email me anytime with questions.</w:t>
      </w:r>
    </w:p>
    <w:p w:rsidR="00012D5D" w:rsidRDefault="00012D5D">
      <w:r>
        <w:t>Kevin</w:t>
      </w:r>
    </w:p>
    <w:p w:rsidR="00012D5D" w:rsidRDefault="00012D5D">
      <w:r>
        <w:t>Kevin Cranmer, MD</w:t>
      </w:r>
    </w:p>
    <w:p w:rsidR="00012D5D" w:rsidRDefault="00012D5D">
      <w:r>
        <w:t>President, ODOS Industries, Inc.</w:t>
      </w:r>
    </w:p>
    <w:sectPr w:rsidR="00012D5D" w:rsidSect="00756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5929"/>
    <w:rsid w:val="00012D5D"/>
    <w:rsid w:val="001864B3"/>
    <w:rsid w:val="00305929"/>
    <w:rsid w:val="005136B6"/>
    <w:rsid w:val="00530D64"/>
    <w:rsid w:val="007560E3"/>
    <w:rsid w:val="00811B39"/>
    <w:rsid w:val="009B6906"/>
    <w:rsid w:val="00A111F8"/>
    <w:rsid w:val="00F25C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64B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ourceforge.net/search/?q=ccr+valid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Cranmer</dc:creator>
  <cp:keywords/>
  <dc:description/>
  <cp:lastModifiedBy>Kevin Cranmer</cp:lastModifiedBy>
  <cp:revision>6</cp:revision>
  <dcterms:created xsi:type="dcterms:W3CDTF">2011-03-18T13:00:00Z</dcterms:created>
  <dcterms:modified xsi:type="dcterms:W3CDTF">2011-03-20T16:00:00Z</dcterms:modified>
</cp:coreProperties>
</file>